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191CC" w14:textId="77777777" w:rsidR="00EC49FE" w:rsidRDefault="00EC49FE" w:rsidP="0039084B">
      <w:pPr>
        <w:pStyle w:val="Ttulo"/>
      </w:pPr>
      <w:commentRangeStart w:id="0"/>
      <w:r w:rsidRPr="005B78CE">
        <w:rPr>
          <w:highlight w:val="yellow"/>
        </w:rPr>
        <w:t xml:space="preserve">Instructions for Authors of SBC Conferences </w:t>
      </w:r>
      <w:r w:rsidRPr="005B78CE">
        <w:rPr>
          <w:highlight w:val="yellow"/>
        </w:rPr>
        <w:br/>
        <w:t>Papers and Abstracts</w:t>
      </w:r>
      <w:commentRangeEnd w:id="0"/>
      <w:r w:rsidR="005B78CE">
        <w:rPr>
          <w:rStyle w:val="Refdecomentrio"/>
          <w:rFonts w:cs="Times New Roman"/>
          <w:b w:val="0"/>
          <w:bCs w:val="0"/>
        </w:rPr>
        <w:commentReference w:id="0"/>
      </w:r>
    </w:p>
    <w:p w14:paraId="66124C97" w14:textId="77777777" w:rsidR="00EC49FE" w:rsidRPr="0039084B" w:rsidRDefault="00401CE9" w:rsidP="0039084B">
      <w:pPr>
        <w:pStyle w:val="Author"/>
        <w:rPr>
          <w:lang w:val="pt-BR"/>
        </w:rPr>
      </w:pPr>
      <w:r>
        <w:rPr>
          <w:lang w:val="pt-BR"/>
        </w:rPr>
        <w:t>Bruna Cabral, Danilo Brito</w:t>
      </w:r>
      <w:r w:rsidR="00EC49FE" w:rsidRPr="0039084B">
        <w:rPr>
          <w:lang w:val="pt-BR"/>
        </w:rPr>
        <w:t xml:space="preserve">, </w:t>
      </w:r>
      <w:r>
        <w:rPr>
          <w:lang w:val="pt-BR"/>
        </w:rPr>
        <w:t>Douglas Almeida</w:t>
      </w:r>
      <w:r w:rsidR="00EC49FE" w:rsidRPr="0039084B">
        <w:rPr>
          <w:lang w:val="pt-BR"/>
        </w:rPr>
        <w:t xml:space="preserve">, </w:t>
      </w:r>
      <w:r>
        <w:rPr>
          <w:lang w:val="pt-BR"/>
        </w:rPr>
        <w:t>William Lima, F</w:t>
      </w:r>
      <w:r w:rsidR="00D03B12">
        <w:rPr>
          <w:lang w:val="pt-BR"/>
        </w:rPr>
        <w:t>e</w:t>
      </w:r>
      <w:r>
        <w:rPr>
          <w:lang w:val="pt-BR"/>
        </w:rPr>
        <w:t>lipe</w:t>
      </w:r>
      <w:r w:rsidR="00D03B12">
        <w:rPr>
          <w:lang w:val="pt-BR"/>
        </w:rPr>
        <w:t xml:space="preserve"> Torres</w:t>
      </w:r>
    </w:p>
    <w:p w14:paraId="433B57BC" w14:textId="77777777" w:rsidR="00556B9F" w:rsidRPr="005B78CE" w:rsidRDefault="00401CE9" w:rsidP="00401CE9">
      <w:pPr>
        <w:spacing w:before="240"/>
        <w:jc w:val="center"/>
        <w:rPr>
          <w:lang w:val="pt-BR"/>
        </w:rPr>
      </w:pPr>
      <w:r>
        <w:rPr>
          <w:rStyle w:val="AddressChar"/>
        </w:rPr>
        <w:t>Ciências da Computação</w:t>
      </w:r>
      <w:r w:rsidR="00EC49FE" w:rsidRPr="003C25DE">
        <w:rPr>
          <w:rStyle w:val="AddressChar"/>
        </w:rPr>
        <w:br/>
      </w:r>
      <w:r w:rsidRPr="003C25DE">
        <w:rPr>
          <w:rStyle w:val="AddressChar"/>
        </w:rPr>
        <w:t xml:space="preserve">Universidade </w:t>
      </w:r>
      <w:r>
        <w:rPr>
          <w:rStyle w:val="AddressChar"/>
        </w:rPr>
        <w:t>Salvador</w:t>
      </w:r>
      <w:r w:rsidRPr="003C25DE">
        <w:rPr>
          <w:rStyle w:val="AddressChar"/>
        </w:rPr>
        <w:t xml:space="preserve"> (</w:t>
      </w:r>
      <w:r>
        <w:rPr>
          <w:rStyle w:val="AddressChar"/>
        </w:rPr>
        <w:t>UNIFACS</w:t>
      </w:r>
      <w:r w:rsidRPr="003C25DE">
        <w:rPr>
          <w:rStyle w:val="AddressChar"/>
        </w:rPr>
        <w:t>)</w:t>
      </w:r>
      <w:r w:rsidR="00EC49FE" w:rsidRPr="003C25DE">
        <w:rPr>
          <w:rStyle w:val="AddressChar"/>
        </w:rPr>
        <w:t xml:space="preserve"> – </w:t>
      </w:r>
      <w:r>
        <w:rPr>
          <w:rStyle w:val="AddressChar"/>
        </w:rPr>
        <w:t>Salvador,</w:t>
      </w:r>
      <w:r w:rsidR="00EC49FE" w:rsidRPr="003C25DE">
        <w:rPr>
          <w:rStyle w:val="AddressChar"/>
        </w:rPr>
        <w:t xml:space="preserve"> </w:t>
      </w:r>
      <w:r>
        <w:rPr>
          <w:rStyle w:val="AddressChar"/>
        </w:rPr>
        <w:t>BA</w:t>
      </w:r>
      <w:r w:rsidR="00EC49FE" w:rsidRPr="003C25DE">
        <w:rPr>
          <w:rStyle w:val="AddressChar"/>
        </w:rPr>
        <w:t xml:space="preserve"> – Bra</w:t>
      </w:r>
      <w:r>
        <w:rPr>
          <w:rStyle w:val="AddressChar"/>
        </w:rPr>
        <w:t>s</w:t>
      </w:r>
      <w:r w:rsidR="00EC49FE" w:rsidRPr="003C25DE">
        <w:rPr>
          <w:rStyle w:val="AddressChar"/>
        </w:rPr>
        <w:t>il</w:t>
      </w:r>
    </w:p>
    <w:p w14:paraId="78C53C08" w14:textId="77777777" w:rsidR="00EC49FE" w:rsidRPr="00556B9F" w:rsidRDefault="00D3780A" w:rsidP="00EE70EF">
      <w:pPr>
        <w:pStyle w:val="Email"/>
        <w:rPr>
          <w:lang w:val="pt-BR"/>
        </w:rPr>
        <w:sectPr w:rsidR="00EC49FE" w:rsidRPr="00556B9F">
          <w:headerReference w:type="even" r:id="rId10"/>
          <w:headerReference w:type="default" r:id="rId11"/>
          <w:footerReference w:type="even" r:id="rId12"/>
          <w:footerReference w:type="first" r:id="rId13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>
        <w:rPr>
          <w:lang w:val="pt-BR"/>
        </w:rPr>
        <w:t>adeoliveiradouglas@gmail.com</w:t>
      </w:r>
      <w:r w:rsidR="00EC49FE" w:rsidRPr="00556B9F">
        <w:rPr>
          <w:lang w:val="pt-BR"/>
        </w:rPr>
        <w:t xml:space="preserve">, </w:t>
      </w:r>
      <w:r>
        <w:rPr>
          <w:lang w:val="pt-BR"/>
        </w:rPr>
        <w:t>brunasc7@gmail.com</w:t>
      </w:r>
      <w:r w:rsidR="00290562" w:rsidRPr="00556B9F">
        <w:rPr>
          <w:lang w:val="pt-BR"/>
        </w:rPr>
        <w:t xml:space="preserve">, </w:t>
      </w:r>
      <w:r w:rsidRPr="00D3780A">
        <w:rPr>
          <w:lang w:val="pt-BR"/>
        </w:rPr>
        <w:t>lima16@hotmail.com.br</w:t>
      </w:r>
      <w:r>
        <w:rPr>
          <w:lang w:val="pt-BR"/>
        </w:rPr>
        <w:t>, daniloabdon@gmail.com.br</w:t>
      </w:r>
    </w:p>
    <w:p w14:paraId="3DD16F36" w14:textId="77777777" w:rsidR="00EC49FE" w:rsidRPr="005B78CE" w:rsidRDefault="00EC49FE" w:rsidP="00676E05">
      <w:pPr>
        <w:pStyle w:val="Abstract"/>
        <w:rPr>
          <w:lang w:val="en-US"/>
        </w:rPr>
      </w:pPr>
      <w:r w:rsidRPr="005B78CE">
        <w:rPr>
          <w:b/>
          <w:lang w:val="en-US"/>
        </w:rPr>
        <w:t>Abstract.</w:t>
      </w:r>
      <w:r w:rsidRPr="005B78CE">
        <w:rPr>
          <w:lang w:val="en-US"/>
        </w:rPr>
        <w:t xml:space="preserve"> This </w:t>
      </w:r>
      <w:r w:rsidR="006D4654" w:rsidRPr="005B78CE">
        <w:rPr>
          <w:lang w:val="en-US"/>
        </w:rPr>
        <w:t xml:space="preserve">article </w:t>
      </w:r>
      <w:r w:rsidR="00632886" w:rsidRPr="005B78CE">
        <w:rPr>
          <w:lang w:val="en-US"/>
        </w:rPr>
        <w:t>brings the interaction</w:t>
      </w:r>
      <w:r w:rsidR="006D4654" w:rsidRPr="005B78CE">
        <w:rPr>
          <w:lang w:val="en-US"/>
        </w:rPr>
        <w:t xml:space="preserve"> of </w:t>
      </w:r>
      <w:proofErr w:type="spellStart"/>
      <w:r w:rsidR="006D4654" w:rsidRPr="005B78CE">
        <w:rPr>
          <w:lang w:val="en-US"/>
        </w:rPr>
        <w:t>tecnology</w:t>
      </w:r>
      <w:proofErr w:type="spellEnd"/>
      <w:r w:rsidR="00632886" w:rsidRPr="005B78CE">
        <w:rPr>
          <w:lang w:val="en-US"/>
        </w:rPr>
        <w:t xml:space="preserve">, on our case, a web application, aiming to </w:t>
      </w:r>
      <w:proofErr w:type="spellStart"/>
      <w:r w:rsidR="00632886" w:rsidRPr="005B78CE">
        <w:rPr>
          <w:lang w:val="en-US"/>
        </w:rPr>
        <w:t>privide</w:t>
      </w:r>
      <w:proofErr w:type="spellEnd"/>
      <w:r w:rsidR="00632886" w:rsidRPr="005B78CE">
        <w:rPr>
          <w:lang w:val="en-US"/>
        </w:rPr>
        <w:t xml:space="preserve"> a better </w:t>
      </w:r>
      <w:proofErr w:type="spellStart"/>
      <w:r w:rsidR="00632886" w:rsidRPr="005B78CE">
        <w:rPr>
          <w:lang w:val="en-US"/>
        </w:rPr>
        <w:t>comunication</w:t>
      </w:r>
      <w:proofErr w:type="spellEnd"/>
      <w:r w:rsidR="00632886" w:rsidRPr="005B78CE">
        <w:rPr>
          <w:lang w:val="en-US"/>
        </w:rPr>
        <w:t xml:space="preserve"> between the professor and your students</w:t>
      </w:r>
      <w:r w:rsidRPr="005B78CE">
        <w:rPr>
          <w:lang w:val="en-US"/>
        </w:rPr>
        <w:t>.</w:t>
      </w:r>
      <w:r w:rsidR="00632886" w:rsidRPr="005B78CE">
        <w:rPr>
          <w:lang w:val="en-US"/>
        </w:rPr>
        <w:t xml:space="preserve"> We want to bring a new way most interesting to students complete the objectives </w:t>
      </w:r>
      <w:proofErr w:type="spellStart"/>
      <w:r w:rsidR="00632886" w:rsidRPr="005B78CE">
        <w:rPr>
          <w:lang w:val="en-US"/>
        </w:rPr>
        <w:t>gived</w:t>
      </w:r>
      <w:proofErr w:type="spellEnd"/>
      <w:r w:rsidR="00632886" w:rsidRPr="005B78CE">
        <w:rPr>
          <w:lang w:val="en-US"/>
        </w:rPr>
        <w:t xml:space="preserve"> by professor </w:t>
      </w:r>
      <w:r w:rsidR="006D4654" w:rsidRPr="005B78CE">
        <w:rPr>
          <w:lang w:val="en-US"/>
        </w:rPr>
        <w:t>using a role-playing game mechanic within a classroom.</w:t>
      </w:r>
    </w:p>
    <w:p w14:paraId="28E8BE6E" w14:textId="6DCC70AA" w:rsidR="00EC49FE" w:rsidRDefault="00355AF5" w:rsidP="00C839F7">
      <w:pPr>
        <w:pStyle w:val="Abstract"/>
      </w:pPr>
      <w:r w:rsidRPr="00355AF5">
        <w:rPr>
          <w:b/>
        </w:rPr>
        <w:t>Resumo</w:t>
      </w:r>
      <w:r w:rsidR="00EC49FE" w:rsidRPr="00355AF5">
        <w:rPr>
          <w:b/>
        </w:rPr>
        <w:t>.</w:t>
      </w:r>
      <w:r w:rsidR="00EC49FE" w:rsidRPr="00355AF5">
        <w:t xml:space="preserve"> Este </w:t>
      </w:r>
      <w:r w:rsidR="00E719CE" w:rsidRPr="00355AF5">
        <w:t>artigo traz a interação da tecnologia, no nosso caso uma aplicação web,</w:t>
      </w:r>
      <w:r w:rsidR="00632886">
        <w:t xml:space="preserve"> com o objetivo de fornecer uma maior </w:t>
      </w:r>
      <w:r w:rsidR="00632886" w:rsidRPr="00632886">
        <w:t>comunicação</w:t>
      </w:r>
      <w:r w:rsidR="00E719CE" w:rsidRPr="00355AF5">
        <w:t xml:space="preserve"> entre o professor e seus alunos, nosso foco </w:t>
      </w:r>
      <w:r w:rsidR="00632886">
        <w:t>é</w:t>
      </w:r>
      <w:r w:rsidR="00E719CE" w:rsidRPr="00355AF5">
        <w:t xml:space="preserve"> trazer uma forma mais interessante dos alunos cumprirem objetivos dados pelo professor introduzindo um sistema usado em jogos de r</w:t>
      </w:r>
      <w:r w:rsidRPr="00355AF5">
        <w:t>ole-</w:t>
      </w:r>
      <w:proofErr w:type="spellStart"/>
      <w:r w:rsidRPr="00355AF5">
        <w:t>playing</w:t>
      </w:r>
      <w:proofErr w:type="spellEnd"/>
      <w:r w:rsidRPr="00355AF5">
        <w:t xml:space="preserve"> game</w:t>
      </w:r>
      <w:r w:rsidR="00E719CE" w:rsidRPr="00355AF5">
        <w:t xml:space="preserve"> para dentro da sala de aula.</w:t>
      </w:r>
    </w:p>
    <w:p w14:paraId="0FF0AB77" w14:textId="77777777" w:rsidR="005B78CE" w:rsidRDefault="006C6D2D" w:rsidP="42D68C6F">
      <w:pPr>
        <w:rPr>
          <w:sz w:val="28"/>
          <w:szCs w:val="28"/>
          <w:lang w:val="pt-BR"/>
        </w:rPr>
      </w:pPr>
      <w:r w:rsidRPr="005B78CE">
        <w:rPr>
          <w:sz w:val="28"/>
          <w:szCs w:val="28"/>
          <w:lang w:val="pt-BR"/>
        </w:rPr>
        <w:tab/>
      </w:r>
    </w:p>
    <w:p w14:paraId="528E7F69" w14:textId="3C99A4C2" w:rsidR="00EC3151" w:rsidRPr="005B78CE" w:rsidRDefault="005B78CE" w:rsidP="42D68C6F">
      <w:pPr>
        <w:rPr>
          <w:sz w:val="28"/>
          <w:szCs w:val="28"/>
          <w:highlight w:val="yellow"/>
          <w:lang w:val="pt-BR"/>
        </w:rPr>
      </w:pPr>
      <w:r>
        <w:rPr>
          <w:sz w:val="28"/>
          <w:szCs w:val="28"/>
          <w:lang w:val="pt-BR"/>
        </w:rPr>
        <w:tab/>
      </w:r>
      <w:commentRangeStart w:id="1"/>
      <w:r w:rsidR="42D68C6F" w:rsidRPr="005B78CE">
        <w:rPr>
          <w:sz w:val="28"/>
          <w:szCs w:val="28"/>
          <w:highlight w:val="yellow"/>
          <w:lang w:val="pt-BR"/>
        </w:rPr>
        <w:t>O presente projeto tem como objetivo enaltecer o interesse dos alunos para a</w:t>
      </w:r>
      <w:r w:rsidR="00E72EB3" w:rsidRPr="005B78CE">
        <w:rPr>
          <w:sz w:val="28"/>
          <w:szCs w:val="28"/>
          <w:highlight w:val="yellow"/>
          <w:lang w:val="pt-BR"/>
        </w:rPr>
        <w:t xml:space="preserve"> aula que está sendo ministrada</w:t>
      </w:r>
      <w:r w:rsidR="42D68C6F" w:rsidRPr="005B78CE">
        <w:rPr>
          <w:sz w:val="28"/>
          <w:szCs w:val="28"/>
          <w:highlight w:val="yellow"/>
          <w:lang w:val="pt-BR"/>
        </w:rPr>
        <w:t xml:space="preserve">, assim </w:t>
      </w:r>
      <w:r w:rsidR="00E72EB3" w:rsidRPr="005B78CE">
        <w:rPr>
          <w:sz w:val="28"/>
          <w:szCs w:val="28"/>
          <w:highlight w:val="yellow"/>
          <w:lang w:val="pt-BR"/>
        </w:rPr>
        <w:t>será possível</w:t>
      </w:r>
      <w:r w:rsidR="42D68C6F" w:rsidRPr="005B78CE">
        <w:rPr>
          <w:sz w:val="28"/>
          <w:szCs w:val="28"/>
          <w:highlight w:val="yellow"/>
          <w:lang w:val="pt-BR"/>
        </w:rPr>
        <w:t xml:space="preserve"> fazer com que os alunos se si</w:t>
      </w:r>
      <w:r w:rsidR="00E72EB3" w:rsidRPr="005B78CE">
        <w:rPr>
          <w:sz w:val="28"/>
          <w:szCs w:val="28"/>
          <w:highlight w:val="yellow"/>
          <w:lang w:val="pt-BR"/>
        </w:rPr>
        <w:t>n</w:t>
      </w:r>
      <w:r w:rsidR="42D68C6F" w:rsidRPr="005B78CE">
        <w:rPr>
          <w:sz w:val="28"/>
          <w:szCs w:val="28"/>
          <w:highlight w:val="yellow"/>
          <w:lang w:val="pt-BR"/>
        </w:rPr>
        <w:t xml:space="preserve">tam mais empolgados a </w:t>
      </w:r>
      <w:r w:rsidR="00E72EB3" w:rsidRPr="005B78CE">
        <w:rPr>
          <w:sz w:val="28"/>
          <w:szCs w:val="28"/>
          <w:highlight w:val="yellow"/>
          <w:lang w:val="pt-BR"/>
        </w:rPr>
        <w:t>absorver o</w:t>
      </w:r>
      <w:r w:rsidR="42D68C6F" w:rsidRPr="005B78CE">
        <w:rPr>
          <w:sz w:val="28"/>
          <w:szCs w:val="28"/>
          <w:highlight w:val="yellow"/>
          <w:lang w:val="pt-BR"/>
        </w:rPr>
        <w:t xml:space="preserve"> conteúdo de uma forma descontraída.</w:t>
      </w:r>
      <w:r w:rsidRPr="005B78CE">
        <w:rPr>
          <w:sz w:val="28"/>
          <w:szCs w:val="28"/>
          <w:highlight w:val="yellow"/>
          <w:lang w:val="pt-BR"/>
        </w:rPr>
        <w:t xml:space="preserve"> </w:t>
      </w:r>
    </w:p>
    <w:p w14:paraId="672A6659" w14:textId="02C7770A" w:rsidR="00EC3151" w:rsidRPr="005B78CE" w:rsidRDefault="42D68C6F" w:rsidP="00C839F7">
      <w:pPr>
        <w:rPr>
          <w:b/>
          <w:bCs/>
          <w:lang w:val="pt-BR"/>
        </w:rPr>
      </w:pPr>
      <w:r w:rsidRPr="005B78CE">
        <w:rPr>
          <w:sz w:val="28"/>
          <w:szCs w:val="28"/>
          <w:highlight w:val="yellow"/>
          <w:lang w:val="pt-BR"/>
        </w:rPr>
        <w:t xml:space="preserve">Diante do que foi </w:t>
      </w:r>
      <w:commentRangeStart w:id="2"/>
      <w:r w:rsidR="00E72EB3" w:rsidRPr="005B78CE">
        <w:rPr>
          <w:sz w:val="28"/>
          <w:szCs w:val="28"/>
          <w:highlight w:val="yellow"/>
          <w:lang w:val="pt-BR"/>
        </w:rPr>
        <w:t>dito</w:t>
      </w:r>
      <w:commentRangeEnd w:id="2"/>
      <w:r w:rsidR="005B78CE" w:rsidRPr="005B78CE">
        <w:rPr>
          <w:rStyle w:val="Refdecomentrio"/>
          <w:highlight w:val="yellow"/>
        </w:rPr>
        <w:commentReference w:id="2"/>
      </w:r>
      <w:r w:rsidR="00E72EB3" w:rsidRPr="005B78CE">
        <w:rPr>
          <w:sz w:val="28"/>
          <w:szCs w:val="28"/>
          <w:highlight w:val="yellow"/>
          <w:lang w:val="pt-BR"/>
        </w:rPr>
        <w:t>,</w:t>
      </w:r>
      <w:r w:rsidRPr="005B78CE">
        <w:rPr>
          <w:sz w:val="28"/>
          <w:szCs w:val="28"/>
          <w:highlight w:val="yellow"/>
          <w:lang w:val="pt-BR"/>
        </w:rPr>
        <w:t xml:space="preserve"> a aplicação não somente auxilia o professor e aluno durante sua aula como também diminui o preconceito em relação aos jogos como forma de auxiliar a educação das pessoas.</w:t>
      </w:r>
      <w:commentRangeEnd w:id="1"/>
      <w:r w:rsidR="005B78CE">
        <w:rPr>
          <w:rStyle w:val="Refdecomentrio"/>
        </w:rPr>
        <w:commentReference w:id="1"/>
      </w:r>
    </w:p>
    <w:p w14:paraId="46B0096C" w14:textId="1C49EFC7" w:rsidR="006C6D2D" w:rsidRPr="005B78CE" w:rsidRDefault="42D68C6F" w:rsidP="00A578C0">
      <w:pPr>
        <w:spacing w:line="259" w:lineRule="auto"/>
        <w:rPr>
          <w:rFonts w:ascii="Times New Roman" w:hAnsi="Times New Roman"/>
          <w:sz w:val="28"/>
          <w:szCs w:val="28"/>
          <w:lang w:val="pt-BR"/>
        </w:rPr>
      </w:pPr>
      <w:commentRangeStart w:id="3"/>
      <w:commentRangeStart w:id="4"/>
      <w:r w:rsidRPr="005B78CE">
        <w:rPr>
          <w:rFonts w:ascii="Times New Roman" w:hAnsi="Times New Roman"/>
          <w:sz w:val="28"/>
          <w:szCs w:val="28"/>
          <w:highlight w:val="yellow"/>
          <w:lang w:val="pt-BR"/>
        </w:rPr>
        <w:t xml:space="preserve">A educação tem como definição aplicação dos métodos próprios para assegurar a formação e o desenvolvimento físico, intelectual e moral de um ser humano, por isso </w:t>
      </w:r>
      <w:r w:rsidR="00A578C0" w:rsidRPr="005B78CE">
        <w:rPr>
          <w:rFonts w:ascii="Times New Roman" w:hAnsi="Times New Roman"/>
          <w:sz w:val="28"/>
          <w:szCs w:val="28"/>
          <w:highlight w:val="yellow"/>
          <w:lang w:val="pt-BR"/>
        </w:rPr>
        <w:t>é</w:t>
      </w:r>
      <w:r w:rsidRPr="005B78CE">
        <w:rPr>
          <w:rFonts w:ascii="Times New Roman" w:hAnsi="Times New Roman"/>
          <w:sz w:val="28"/>
          <w:szCs w:val="28"/>
          <w:highlight w:val="yellow"/>
          <w:lang w:val="pt-BR"/>
        </w:rPr>
        <w:t xml:space="preserve"> extremamente importante para a sociedade que sejam </w:t>
      </w:r>
      <w:proofErr w:type="gramStart"/>
      <w:r w:rsidRPr="005B78CE">
        <w:rPr>
          <w:rFonts w:ascii="Times New Roman" w:hAnsi="Times New Roman"/>
          <w:sz w:val="28"/>
          <w:szCs w:val="28"/>
          <w:highlight w:val="yellow"/>
          <w:lang w:val="pt-BR"/>
        </w:rPr>
        <w:t>criados</w:t>
      </w:r>
      <w:proofErr w:type="gramEnd"/>
      <w:r w:rsidRPr="005B78CE">
        <w:rPr>
          <w:rFonts w:ascii="Times New Roman" w:hAnsi="Times New Roman"/>
          <w:sz w:val="28"/>
          <w:szCs w:val="28"/>
          <w:highlight w:val="yellow"/>
          <w:lang w:val="pt-BR"/>
        </w:rPr>
        <w:t xml:space="preserve"> novas formas de se educar ou facilitar a educação</w:t>
      </w:r>
      <w:r w:rsidRPr="005B78CE">
        <w:rPr>
          <w:rFonts w:ascii="Times New Roman" w:hAnsi="Times New Roman"/>
          <w:sz w:val="28"/>
          <w:szCs w:val="28"/>
          <w:lang w:val="pt-BR"/>
        </w:rPr>
        <w:t xml:space="preserve">. </w:t>
      </w:r>
      <w:commentRangeEnd w:id="3"/>
      <w:r w:rsidR="005B78CE">
        <w:rPr>
          <w:rStyle w:val="Refdecomentrio"/>
        </w:rPr>
        <w:commentReference w:id="3"/>
      </w:r>
      <w:r w:rsidRPr="005B78CE">
        <w:rPr>
          <w:rFonts w:ascii="Times New Roman" w:hAnsi="Times New Roman"/>
          <w:sz w:val="28"/>
          <w:szCs w:val="28"/>
          <w:highlight w:val="yellow"/>
          <w:lang w:val="pt-BR"/>
        </w:rPr>
        <w:t>Existem muitas maneiras utilizadas para educar como a escola ou cursos, por</w:t>
      </w:r>
      <w:r w:rsidR="00A578C0" w:rsidRPr="005B78CE">
        <w:rPr>
          <w:rFonts w:ascii="Times New Roman" w:hAnsi="Times New Roman"/>
          <w:sz w:val="28"/>
          <w:szCs w:val="28"/>
          <w:highlight w:val="yellow"/>
          <w:lang w:val="pt-BR"/>
        </w:rPr>
        <w:t>é</w:t>
      </w:r>
      <w:r w:rsidRPr="005B78CE">
        <w:rPr>
          <w:rFonts w:ascii="Times New Roman" w:hAnsi="Times New Roman"/>
          <w:sz w:val="28"/>
          <w:szCs w:val="28"/>
          <w:highlight w:val="yellow"/>
          <w:lang w:val="pt-BR"/>
        </w:rPr>
        <w:t xml:space="preserve">m os alunos costumam reclamar dessa forma de educar devido ao </w:t>
      </w:r>
      <w:r w:rsidR="00A578C0" w:rsidRPr="005B78CE">
        <w:rPr>
          <w:rFonts w:ascii="Times New Roman" w:hAnsi="Times New Roman"/>
          <w:sz w:val="28"/>
          <w:szCs w:val="28"/>
          <w:highlight w:val="yellow"/>
          <w:lang w:val="pt-BR"/>
        </w:rPr>
        <w:t>método utilizado</w:t>
      </w:r>
      <w:r w:rsidRPr="005B78CE">
        <w:rPr>
          <w:rFonts w:ascii="Times New Roman" w:hAnsi="Times New Roman"/>
          <w:sz w:val="28"/>
          <w:szCs w:val="28"/>
          <w:highlight w:val="yellow"/>
          <w:lang w:val="pt-BR"/>
        </w:rPr>
        <w:t xml:space="preserve"> ser ultrapassado e monótono. Com este </w:t>
      </w:r>
      <w:proofErr w:type="gramStart"/>
      <w:r w:rsidRPr="005B78CE">
        <w:rPr>
          <w:rFonts w:ascii="Times New Roman" w:hAnsi="Times New Roman"/>
          <w:sz w:val="28"/>
          <w:szCs w:val="28"/>
          <w:highlight w:val="yellow"/>
          <w:lang w:val="pt-BR"/>
        </w:rPr>
        <w:t>aplicativo web</w:t>
      </w:r>
      <w:proofErr w:type="gramEnd"/>
      <w:r w:rsidRPr="005B78CE">
        <w:rPr>
          <w:rFonts w:ascii="Times New Roman" w:hAnsi="Times New Roman"/>
          <w:sz w:val="28"/>
          <w:szCs w:val="28"/>
          <w:highlight w:val="yellow"/>
          <w:lang w:val="pt-BR"/>
        </w:rPr>
        <w:t xml:space="preserve"> os alunos poderão aprender e reforçar o conhecimento que foi passado na sala de aula de uma maneira divertida e que nã</w:t>
      </w:r>
      <w:r w:rsidR="00783C19" w:rsidRPr="005B78CE">
        <w:rPr>
          <w:rFonts w:ascii="Times New Roman" w:hAnsi="Times New Roman"/>
          <w:sz w:val="28"/>
          <w:szCs w:val="28"/>
          <w:highlight w:val="yellow"/>
          <w:lang w:val="pt-BR"/>
        </w:rPr>
        <w:t>o pareça uma obrigação do aluno utilizando elementos de jogos em que a pessoa ganha recompensas ao fazer determinadas ações.</w:t>
      </w:r>
      <w:commentRangeEnd w:id="4"/>
      <w:r w:rsidR="005B78CE">
        <w:rPr>
          <w:rStyle w:val="Refdecomentrio"/>
        </w:rPr>
        <w:commentReference w:id="4"/>
      </w:r>
    </w:p>
    <w:p w14:paraId="08F0E33A" w14:textId="6109E29F" w:rsidR="00783C19" w:rsidRPr="005B78CE" w:rsidRDefault="00783C19" w:rsidP="00A578C0">
      <w:pPr>
        <w:spacing w:line="259" w:lineRule="auto"/>
        <w:rPr>
          <w:rFonts w:ascii="Times New Roman" w:hAnsi="Times New Roman"/>
          <w:sz w:val="28"/>
          <w:szCs w:val="28"/>
          <w:lang w:val="pt-BR"/>
        </w:rPr>
      </w:pPr>
      <w:commentRangeStart w:id="5"/>
      <w:r w:rsidRPr="005B78CE">
        <w:rPr>
          <w:rFonts w:ascii="Times New Roman" w:hAnsi="Times New Roman"/>
          <w:sz w:val="28"/>
          <w:szCs w:val="28"/>
          <w:lang w:val="pt-BR"/>
        </w:rPr>
        <w:lastRenderedPageBreak/>
        <w:t>Será discutido quais funções serão atribuídas para cada membro da equipe, em seguida verificar quais as linguagens facilitam o cumprimento do projeto, as funcionalidades do programa, e quais as formas de interação com os usuários. Além de como funcionará toda a aplicação interna desde as telas como também a estrutura interna de todo o código.</w:t>
      </w:r>
    </w:p>
    <w:p w14:paraId="59A79EB7" w14:textId="6A664BF9" w:rsidR="00A578C0" w:rsidRPr="005B78CE" w:rsidRDefault="42D68C6F" w:rsidP="00A578C0">
      <w:pPr>
        <w:spacing w:line="259" w:lineRule="auto"/>
        <w:rPr>
          <w:rFonts w:ascii="Times New Roman" w:hAnsi="Times New Roman"/>
          <w:sz w:val="28"/>
          <w:szCs w:val="28"/>
          <w:lang w:val="pt-BR"/>
        </w:rPr>
      </w:pPr>
      <w:r w:rsidRPr="005B78CE">
        <w:rPr>
          <w:rFonts w:ascii="Times New Roman" w:hAnsi="Times New Roman"/>
          <w:sz w:val="28"/>
          <w:szCs w:val="28"/>
          <w:lang w:val="pt-BR"/>
        </w:rPr>
        <w:t xml:space="preserve"> </w:t>
      </w:r>
      <w:commentRangeEnd w:id="5"/>
      <w:r w:rsidR="007D5EA1">
        <w:rPr>
          <w:rStyle w:val="Refdecomentrio"/>
        </w:rPr>
        <w:commentReference w:id="5"/>
      </w:r>
    </w:p>
    <w:p w14:paraId="7EFE871F" w14:textId="387BD45F" w:rsidR="42D68C6F" w:rsidRPr="005B78CE" w:rsidRDefault="42D68C6F" w:rsidP="00C839F7">
      <w:pPr>
        <w:spacing w:line="259" w:lineRule="auto"/>
        <w:rPr>
          <w:b/>
          <w:lang w:val="pt-BR"/>
        </w:rPr>
      </w:pPr>
      <w:r w:rsidRPr="005B78CE">
        <w:rPr>
          <w:lang w:val="pt-BR"/>
        </w:rPr>
        <w:br/>
      </w:r>
      <w:r w:rsidR="006C6D2D" w:rsidRPr="005B78CE">
        <w:rPr>
          <w:b/>
          <w:lang w:val="pt-BR"/>
        </w:rPr>
        <w:t>Referências</w:t>
      </w:r>
    </w:p>
    <w:p w14:paraId="0004DA16" w14:textId="643EEC60" w:rsidR="00E72EB3" w:rsidRPr="005B78CE" w:rsidRDefault="00E72EB3" w:rsidP="00E72EB3">
      <w:pPr>
        <w:rPr>
          <w:highlight w:val="yellow"/>
          <w:lang w:val="pt-BR"/>
        </w:rPr>
      </w:pPr>
      <w:commentRangeStart w:id="7"/>
      <w:r w:rsidRPr="005B78CE">
        <w:rPr>
          <w:highlight w:val="yellow"/>
          <w:lang w:val="pt-BR"/>
        </w:rPr>
        <w:t>https</w:t>
      </w:r>
      <w:commentRangeEnd w:id="7"/>
      <w:r w:rsidR="005B78CE">
        <w:rPr>
          <w:rStyle w:val="Refdecomentrio"/>
        </w:rPr>
        <w:commentReference w:id="7"/>
      </w:r>
      <w:r w:rsidRPr="005B78CE">
        <w:rPr>
          <w:highlight w:val="yellow"/>
          <w:lang w:val="pt-BR"/>
        </w:rPr>
        <w:t>://www.nintendoblast.com.br/2012/11/discussao-por-que-os-jogos-sofrem.html</w:t>
      </w:r>
    </w:p>
    <w:p w14:paraId="7574072C" w14:textId="362C37F4" w:rsidR="42D68C6F" w:rsidRPr="005B78CE" w:rsidRDefault="00A578C0" w:rsidP="00A578C0">
      <w:pPr>
        <w:rPr>
          <w:bCs/>
          <w:lang w:val="pt-BR"/>
        </w:rPr>
      </w:pPr>
      <w:r w:rsidRPr="005B78CE">
        <w:rPr>
          <w:bCs/>
          <w:highlight w:val="yellow"/>
          <w:lang w:val="pt-BR"/>
        </w:rPr>
        <w:t>www.revistaeducacao.com.br/aprendizado-em-jogo</w:t>
      </w:r>
    </w:p>
    <w:p w14:paraId="5741C0C0" w14:textId="4F0BF6BD" w:rsidR="42D68C6F" w:rsidRPr="005B78CE" w:rsidRDefault="42D68C6F" w:rsidP="42D68C6F">
      <w:pPr>
        <w:ind w:left="360"/>
        <w:rPr>
          <w:bCs/>
          <w:lang w:val="pt-BR"/>
        </w:rPr>
      </w:pPr>
    </w:p>
    <w:sectPr w:rsidR="42D68C6F" w:rsidRPr="005B78CE">
      <w:headerReference w:type="even" r:id="rId14"/>
      <w:headerReference w:type="default" r:id="rId15"/>
      <w:footerReference w:type="even" r:id="rId16"/>
      <w:footerReference w:type="first" r:id="rId17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elipe Torres" w:date="2018-09-24T06:17:00Z" w:initials="FT">
    <w:p w14:paraId="0C313928" w14:textId="6437DB11" w:rsidR="005B78CE" w:rsidRPr="005B78CE" w:rsidRDefault="005B78C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B78CE">
        <w:rPr>
          <w:lang w:val="pt-BR"/>
        </w:rPr>
        <w:t>Altere para o título do s</w:t>
      </w:r>
      <w:r>
        <w:rPr>
          <w:lang w:val="pt-BR"/>
        </w:rPr>
        <w:t>eu projeto.</w:t>
      </w:r>
    </w:p>
  </w:comment>
  <w:comment w:id="2" w:author="Felipe Torres" w:date="2018-09-24T06:20:00Z" w:initials="FT">
    <w:p w14:paraId="413A15AA" w14:textId="77777777" w:rsidR="005B78CE" w:rsidRDefault="005B78C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B78CE">
        <w:rPr>
          <w:lang w:val="pt-BR"/>
        </w:rPr>
        <w:t xml:space="preserve">Essa expressão </w:t>
      </w:r>
      <w:r>
        <w:rPr>
          <w:lang w:val="pt-BR"/>
        </w:rPr>
        <w:t>não formal, não deve ser utilizada.</w:t>
      </w:r>
    </w:p>
    <w:p w14:paraId="6D528C3A" w14:textId="33BEFE99" w:rsidR="005B78CE" w:rsidRPr="005B78CE" w:rsidRDefault="005B78CE">
      <w:pPr>
        <w:pStyle w:val="Textodecomentrio"/>
        <w:rPr>
          <w:lang w:val="pt-BR"/>
        </w:rPr>
      </w:pPr>
    </w:p>
  </w:comment>
  <w:comment w:id="1" w:author="Felipe Torres" w:date="2018-09-24T06:21:00Z" w:initials="FT">
    <w:p w14:paraId="3DE97728" w14:textId="37ED2665" w:rsidR="005B78CE" w:rsidRPr="005B78CE" w:rsidRDefault="005B78C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B78CE">
        <w:rPr>
          <w:lang w:val="pt-BR"/>
        </w:rPr>
        <w:t>É necessário reformular o primeiro parágra</w:t>
      </w:r>
      <w:r>
        <w:rPr>
          <w:lang w:val="pt-BR"/>
        </w:rPr>
        <w:t xml:space="preserve">fo, com referências e argumentos convincentes. </w:t>
      </w:r>
    </w:p>
  </w:comment>
  <w:comment w:id="3" w:author="Felipe Torres" w:date="2018-09-24T06:23:00Z" w:initials="FT">
    <w:p w14:paraId="5AAFC1B4" w14:textId="28DAF718" w:rsidR="005B78CE" w:rsidRPr="005B78CE" w:rsidRDefault="005B78C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B78CE">
        <w:rPr>
          <w:lang w:val="pt-BR"/>
        </w:rPr>
        <w:t xml:space="preserve">Qual a referência dessa </w:t>
      </w:r>
      <w:proofErr w:type="gramStart"/>
      <w:r w:rsidRPr="005B78CE">
        <w:rPr>
          <w:lang w:val="pt-BR"/>
        </w:rPr>
        <w:t>f</w:t>
      </w:r>
      <w:r>
        <w:rPr>
          <w:lang w:val="pt-BR"/>
        </w:rPr>
        <w:t>rase ?</w:t>
      </w:r>
      <w:proofErr w:type="gramEnd"/>
      <w:r>
        <w:rPr>
          <w:lang w:val="pt-BR"/>
        </w:rPr>
        <w:t xml:space="preserve"> Precisa ser adicionada aqui e na seção de referências.</w:t>
      </w:r>
    </w:p>
  </w:comment>
  <w:comment w:id="4" w:author="Felipe Torres" w:date="2018-09-24T06:24:00Z" w:initials="FT">
    <w:p w14:paraId="15240651" w14:textId="042414F0" w:rsidR="005B78CE" w:rsidRPr="005B78CE" w:rsidRDefault="005B78C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B78CE">
        <w:rPr>
          <w:lang w:val="pt-BR"/>
        </w:rPr>
        <w:t>Acredito que todo esse p</w:t>
      </w:r>
      <w:r>
        <w:rPr>
          <w:lang w:val="pt-BR"/>
        </w:rPr>
        <w:t xml:space="preserve">arágrafo precisa ser restruturado. Ele está sem fluidez e com </w:t>
      </w:r>
      <w:r w:rsidR="007D5EA1">
        <w:rPr>
          <w:lang w:val="pt-BR"/>
        </w:rPr>
        <w:t xml:space="preserve">vários conceitos misturados. É necessário referenciar todos os dados nesse segundo </w:t>
      </w:r>
      <w:proofErr w:type="spellStart"/>
      <w:r w:rsidR="007D5EA1">
        <w:rPr>
          <w:lang w:val="pt-BR"/>
        </w:rPr>
        <w:t>paragrafo</w:t>
      </w:r>
      <w:proofErr w:type="spellEnd"/>
      <w:r w:rsidR="007D5EA1">
        <w:rPr>
          <w:lang w:val="pt-BR"/>
        </w:rPr>
        <w:t>, que deve justificar o trabalho de vocês.</w:t>
      </w:r>
    </w:p>
  </w:comment>
  <w:comment w:id="5" w:author="Felipe Torres" w:date="2018-09-24T06:28:00Z" w:initials="FT">
    <w:p w14:paraId="7743F148" w14:textId="364DBCBE" w:rsidR="007D5EA1" w:rsidRPr="007D5EA1" w:rsidRDefault="007D5EA1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7D5EA1">
        <w:rPr>
          <w:lang w:val="pt-BR"/>
        </w:rPr>
        <w:t>O terceiro parágrafo, precisa s</w:t>
      </w:r>
      <w:r>
        <w:rPr>
          <w:lang w:val="pt-BR"/>
        </w:rPr>
        <w:t xml:space="preserve">er restruturado e deve descrever a proposta de solução de vocês. </w:t>
      </w:r>
      <w:bookmarkStart w:id="6" w:name="_GoBack"/>
      <w:bookmarkEnd w:id="6"/>
    </w:p>
  </w:comment>
  <w:comment w:id="7" w:author="Felipe Torres" w:date="2018-09-24T06:18:00Z" w:initials="FT">
    <w:p w14:paraId="463CCA10" w14:textId="005E4C16" w:rsidR="005B78CE" w:rsidRPr="005B78CE" w:rsidRDefault="005B78C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5B78CE">
        <w:rPr>
          <w:lang w:val="pt-BR"/>
        </w:rPr>
        <w:t>As referências bibliográficas devem estar c</w:t>
      </w:r>
      <w:r>
        <w:rPr>
          <w:lang w:val="pt-BR"/>
        </w:rPr>
        <w:t xml:space="preserve">orretamente </w:t>
      </w:r>
      <w:proofErr w:type="gramStart"/>
      <w:r>
        <w:rPr>
          <w:lang w:val="pt-BR"/>
        </w:rPr>
        <w:t>formatada</w:t>
      </w:r>
      <w:proofErr w:type="gramEnd"/>
      <w:r>
        <w:rPr>
          <w:lang w:val="pt-BR"/>
        </w:rPr>
        <w:t>. Sites não devem ser utilizados como fontes de dados acadêmicos. Utilizem: artigos, monografias, dissertações, teses e resumos.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313928" w15:done="0"/>
  <w15:commentEx w15:paraId="6D528C3A" w15:done="0"/>
  <w15:commentEx w15:paraId="3DE97728" w15:done="0"/>
  <w15:commentEx w15:paraId="5AAFC1B4" w15:done="0"/>
  <w15:commentEx w15:paraId="15240651" w15:done="0"/>
  <w15:commentEx w15:paraId="7743F148" w15:done="0"/>
  <w15:commentEx w15:paraId="463CCA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313928" w16cid:durableId="1F52FFED"/>
  <w16cid:commentId w16cid:paraId="6D528C3A" w16cid:durableId="1F53009E"/>
  <w16cid:commentId w16cid:paraId="3DE97728" w16cid:durableId="1F5300D8"/>
  <w16cid:commentId w16cid:paraId="5AAFC1B4" w16cid:durableId="1F530165"/>
  <w16cid:commentId w16cid:paraId="15240651" w16cid:durableId="1F5301B9"/>
  <w16cid:commentId w16cid:paraId="7743F148" w16cid:durableId="1F53027D"/>
  <w16cid:commentId w16cid:paraId="463CCA10" w16cid:durableId="1F5300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B4585" w14:textId="77777777" w:rsidR="009322E4" w:rsidRDefault="009322E4">
      <w:r>
        <w:separator/>
      </w:r>
    </w:p>
  </w:endnote>
  <w:endnote w:type="continuationSeparator" w:id="0">
    <w:p w14:paraId="57BEE874" w14:textId="77777777" w:rsidR="009322E4" w:rsidRDefault="0093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837F3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ECFA9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0F38F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D7F4C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A0492" w14:textId="77777777" w:rsidR="009322E4" w:rsidRDefault="009322E4">
      <w:r>
        <w:separator/>
      </w:r>
    </w:p>
  </w:footnote>
  <w:footnote w:type="continuationSeparator" w:id="0">
    <w:p w14:paraId="3E06B069" w14:textId="77777777" w:rsidR="009322E4" w:rsidRDefault="00932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BA3E1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6FD7D66B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77777777" w:rsidR="0092301E" w:rsidRDefault="0092301E">
    <w:pPr>
      <w:framePr w:wrap="around" w:vAnchor="text" w:hAnchor="margin" w:xAlign="inside" w:y="1"/>
    </w:pPr>
  </w:p>
  <w:p w14:paraId="5DAB6C7B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EE929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085AFB48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72A3D3EC" w14:textId="77777777" w:rsidR="0092301E" w:rsidRPr="005B78CE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92301E" w:rsidRDefault="0092301E">
    <w:pPr>
      <w:framePr w:wrap="around" w:vAnchor="text" w:hAnchor="margin" w:xAlign="inside" w:y="1"/>
    </w:pPr>
  </w:p>
  <w:p w14:paraId="6A05A809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25339"/>
    <w:multiLevelType w:val="hybridMultilevel"/>
    <w:tmpl w:val="4F087D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7"/>
  </w:num>
  <w:num w:numId="5">
    <w:abstractNumId w:val="11"/>
  </w:num>
  <w:num w:numId="6">
    <w:abstractNumId w:val="19"/>
  </w:num>
  <w:num w:numId="7">
    <w:abstractNumId w:val="14"/>
  </w:num>
  <w:num w:numId="8">
    <w:abstractNumId w:val="18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lipe Torres">
    <w15:presenceInfo w15:providerId="Windows Live" w15:userId="02984d4d20bc29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yNTEyNDUwNzS1NDFV0lEKTi0uzszPAykwrAUAsoqgBSwAAAA="/>
  </w:docVars>
  <w:rsids>
    <w:rsidRoot w:val="00EC49FE"/>
    <w:rsid w:val="00011B17"/>
    <w:rsid w:val="00022497"/>
    <w:rsid w:val="001A222E"/>
    <w:rsid w:val="001B0861"/>
    <w:rsid w:val="0022582D"/>
    <w:rsid w:val="002469A4"/>
    <w:rsid w:val="0025722C"/>
    <w:rsid w:val="00290562"/>
    <w:rsid w:val="003112B6"/>
    <w:rsid w:val="00313DA5"/>
    <w:rsid w:val="00355AF5"/>
    <w:rsid w:val="0039084B"/>
    <w:rsid w:val="003C25DE"/>
    <w:rsid w:val="003C5D8E"/>
    <w:rsid w:val="003F4556"/>
    <w:rsid w:val="00401CE9"/>
    <w:rsid w:val="004023B2"/>
    <w:rsid w:val="00442B56"/>
    <w:rsid w:val="004A4FEF"/>
    <w:rsid w:val="00556B9F"/>
    <w:rsid w:val="005B78CE"/>
    <w:rsid w:val="00603861"/>
    <w:rsid w:val="00616547"/>
    <w:rsid w:val="00632886"/>
    <w:rsid w:val="00676E05"/>
    <w:rsid w:val="0068092C"/>
    <w:rsid w:val="006C6D2D"/>
    <w:rsid w:val="006D4654"/>
    <w:rsid w:val="0070787F"/>
    <w:rsid w:val="00783C19"/>
    <w:rsid w:val="007C4987"/>
    <w:rsid w:val="007D5EA1"/>
    <w:rsid w:val="00892EFF"/>
    <w:rsid w:val="008B1055"/>
    <w:rsid w:val="0092301E"/>
    <w:rsid w:val="009322E4"/>
    <w:rsid w:val="00977226"/>
    <w:rsid w:val="009C66C4"/>
    <w:rsid w:val="00A578C0"/>
    <w:rsid w:val="00B06EFE"/>
    <w:rsid w:val="00B16E1E"/>
    <w:rsid w:val="00BC3338"/>
    <w:rsid w:val="00C3594B"/>
    <w:rsid w:val="00C66FED"/>
    <w:rsid w:val="00C839F7"/>
    <w:rsid w:val="00CC071E"/>
    <w:rsid w:val="00D03B12"/>
    <w:rsid w:val="00D3780A"/>
    <w:rsid w:val="00E719CE"/>
    <w:rsid w:val="00E72EB3"/>
    <w:rsid w:val="00EC3151"/>
    <w:rsid w:val="00EC49FE"/>
    <w:rsid w:val="00EE70EF"/>
    <w:rsid w:val="00EF68AF"/>
    <w:rsid w:val="00F966A4"/>
    <w:rsid w:val="00FC4CC4"/>
    <w:rsid w:val="00FF1B4C"/>
    <w:rsid w:val="42D68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6BEDB1"/>
  <w15:chartTrackingRefBased/>
  <w15:docId w15:val="{B3FC727B-DB1D-429D-816A-1CAA8F5A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Refdecomentrio">
    <w:name w:val="annotation reference"/>
    <w:basedOn w:val="Fontepargpadro"/>
    <w:rsid w:val="005B78C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5B78CE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5B78CE"/>
    <w:rPr>
      <w:rFonts w:ascii="Times" w:hAnsi="Times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B78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5B78CE"/>
    <w:rPr>
      <w:rFonts w:ascii="Times" w:hAnsi="Times"/>
      <w:b/>
      <w:bCs/>
      <w:lang w:val="en-US" w:eastAsia="pt-BR"/>
    </w:rPr>
  </w:style>
  <w:style w:type="paragraph" w:styleId="Textodebalo">
    <w:name w:val="Balloon Text"/>
    <w:basedOn w:val="Normal"/>
    <w:link w:val="TextodebaloChar"/>
    <w:rsid w:val="005B78C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5B78CE"/>
    <w:rPr>
      <w:rFonts w:ascii="Segoe UI" w:hAnsi="Segoe UI" w:cs="Segoe UI"/>
      <w:sz w:val="18"/>
      <w:szCs w:val="18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22</TotalTime>
  <Pages>2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Felipe Torres</cp:lastModifiedBy>
  <cp:revision>4</cp:revision>
  <cp:lastPrinted>2005-03-16T23:14:00Z</cp:lastPrinted>
  <dcterms:created xsi:type="dcterms:W3CDTF">2018-09-03T13:58:00Z</dcterms:created>
  <dcterms:modified xsi:type="dcterms:W3CDTF">2018-09-24T09:28:00Z</dcterms:modified>
</cp:coreProperties>
</file>