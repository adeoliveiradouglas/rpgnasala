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191CC" w14:textId="38D99596" w:rsidR="00EC49FE" w:rsidRDefault="00F53FD5" w:rsidP="00F53FD5">
      <w:pPr>
        <w:pStyle w:val="Ttulo"/>
        <w:ind w:firstLine="0"/>
        <w:jc w:val="both"/>
      </w:pPr>
      <w:r>
        <w:t xml:space="preserve">                                       </w:t>
      </w:r>
      <w:proofErr w:type="spellStart"/>
      <w:proofErr w:type="gramStart"/>
      <w:r w:rsidR="00767479">
        <w:t>Rpg</w:t>
      </w:r>
      <w:proofErr w:type="spellEnd"/>
      <w:proofErr w:type="gramEnd"/>
      <w:r w:rsidR="00767479">
        <w:t xml:space="preserve"> </w:t>
      </w:r>
      <w:proofErr w:type="spellStart"/>
      <w:r w:rsidR="00767479">
        <w:t>n</w:t>
      </w:r>
      <w:r>
        <w:t>a</w:t>
      </w:r>
      <w:proofErr w:type="spellEnd"/>
      <w:r>
        <w:t xml:space="preserve"> Sala</w:t>
      </w:r>
    </w:p>
    <w:p w14:paraId="66124C97" w14:textId="77777777" w:rsidR="00EC49FE" w:rsidRPr="0039084B" w:rsidRDefault="00401CE9" w:rsidP="0039084B">
      <w:pPr>
        <w:pStyle w:val="Author"/>
        <w:rPr>
          <w:lang w:val="pt-BR"/>
        </w:rPr>
      </w:pPr>
      <w:r>
        <w:rPr>
          <w:lang w:val="pt-BR"/>
        </w:rPr>
        <w:t>Bruna Cabral, Danilo Brito</w:t>
      </w:r>
      <w:r w:rsidR="00EC49FE" w:rsidRPr="0039084B">
        <w:rPr>
          <w:lang w:val="pt-BR"/>
        </w:rPr>
        <w:t xml:space="preserve">, </w:t>
      </w:r>
      <w:r>
        <w:rPr>
          <w:lang w:val="pt-BR"/>
        </w:rPr>
        <w:t>Douglas Almeida</w:t>
      </w:r>
      <w:r w:rsidR="00EC49FE" w:rsidRPr="0039084B">
        <w:rPr>
          <w:lang w:val="pt-BR"/>
        </w:rPr>
        <w:t xml:space="preserve">, </w:t>
      </w:r>
      <w:r>
        <w:rPr>
          <w:lang w:val="pt-BR"/>
        </w:rPr>
        <w:t>William Lima, F</w:t>
      </w:r>
      <w:r w:rsidR="00D03B12">
        <w:rPr>
          <w:lang w:val="pt-BR"/>
        </w:rPr>
        <w:t>e</w:t>
      </w:r>
      <w:r>
        <w:rPr>
          <w:lang w:val="pt-BR"/>
        </w:rPr>
        <w:t>lipe</w:t>
      </w:r>
      <w:r w:rsidR="00D03B12">
        <w:rPr>
          <w:lang w:val="pt-BR"/>
        </w:rPr>
        <w:t xml:space="preserve"> Torres</w:t>
      </w:r>
    </w:p>
    <w:p w14:paraId="433B57BC" w14:textId="77777777" w:rsidR="00556B9F" w:rsidRPr="005B78CE" w:rsidRDefault="00401CE9" w:rsidP="00401CE9">
      <w:pPr>
        <w:spacing w:before="240"/>
        <w:jc w:val="center"/>
        <w:rPr>
          <w:lang w:val="pt-BR"/>
        </w:rPr>
      </w:pPr>
      <w:r>
        <w:rPr>
          <w:rStyle w:val="AddressChar"/>
        </w:rPr>
        <w:t>Ciências da Computação</w:t>
      </w:r>
      <w:r w:rsidR="00EC49FE" w:rsidRPr="003C25DE">
        <w:rPr>
          <w:rStyle w:val="AddressChar"/>
        </w:rPr>
        <w:br/>
      </w:r>
      <w:r w:rsidRPr="003C25DE">
        <w:rPr>
          <w:rStyle w:val="AddressChar"/>
        </w:rPr>
        <w:t xml:space="preserve">Universidade </w:t>
      </w:r>
      <w:r>
        <w:rPr>
          <w:rStyle w:val="AddressChar"/>
        </w:rPr>
        <w:t>Salvador</w:t>
      </w:r>
      <w:r w:rsidRPr="003C25DE">
        <w:rPr>
          <w:rStyle w:val="AddressChar"/>
        </w:rPr>
        <w:t xml:space="preserve"> (</w:t>
      </w:r>
      <w:r>
        <w:rPr>
          <w:rStyle w:val="AddressChar"/>
        </w:rPr>
        <w:t>UNIFACS</w:t>
      </w:r>
      <w:r w:rsidRPr="003C25DE">
        <w:rPr>
          <w:rStyle w:val="AddressChar"/>
        </w:rPr>
        <w:t>)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>Salvador,</w:t>
      </w:r>
      <w:r w:rsidR="00EC49FE" w:rsidRPr="003C25DE">
        <w:rPr>
          <w:rStyle w:val="AddressChar"/>
        </w:rPr>
        <w:t xml:space="preserve"> </w:t>
      </w:r>
      <w:r>
        <w:rPr>
          <w:rStyle w:val="AddressChar"/>
        </w:rPr>
        <w:t>BA</w:t>
      </w:r>
      <w:r w:rsidR="00EC49FE" w:rsidRPr="003C25DE">
        <w:rPr>
          <w:rStyle w:val="AddressChar"/>
        </w:rPr>
        <w:t xml:space="preserve"> 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78C53C08" w14:textId="77777777" w:rsidR="00EC49FE" w:rsidRPr="00556B9F" w:rsidRDefault="00D3780A" w:rsidP="00EE70EF">
      <w:pPr>
        <w:pStyle w:val="Email"/>
        <w:rPr>
          <w:lang w:val="pt-BR"/>
        </w:rPr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rPr>
          <w:lang w:val="pt-BR"/>
        </w:rPr>
        <w:t>adeoliveiradouglas@gmail.com</w:t>
      </w:r>
      <w:r w:rsidR="00EC49FE" w:rsidRPr="00556B9F">
        <w:rPr>
          <w:lang w:val="pt-BR"/>
        </w:rPr>
        <w:t xml:space="preserve">, </w:t>
      </w:r>
      <w:r>
        <w:rPr>
          <w:lang w:val="pt-BR"/>
        </w:rPr>
        <w:t>brunasc7@gmail.com</w:t>
      </w:r>
      <w:r w:rsidR="00290562" w:rsidRPr="00556B9F">
        <w:rPr>
          <w:lang w:val="pt-BR"/>
        </w:rPr>
        <w:t xml:space="preserve">, </w:t>
      </w:r>
      <w:r w:rsidRPr="00D3780A">
        <w:rPr>
          <w:lang w:val="pt-BR"/>
        </w:rPr>
        <w:t>lima16@hotmail.com.br</w:t>
      </w:r>
      <w:r>
        <w:rPr>
          <w:lang w:val="pt-BR"/>
        </w:rPr>
        <w:t>, daniloabdon@gmail.com.br</w:t>
      </w:r>
    </w:p>
    <w:p w14:paraId="3DD16F36" w14:textId="77777777" w:rsidR="00EC49FE" w:rsidRPr="005B78CE" w:rsidRDefault="00EC49FE" w:rsidP="00676E05">
      <w:pPr>
        <w:pStyle w:val="Abstract"/>
        <w:rPr>
          <w:lang w:val="en-US"/>
        </w:rPr>
      </w:pPr>
      <w:r w:rsidRPr="005B78CE">
        <w:rPr>
          <w:b/>
          <w:lang w:val="en-US"/>
        </w:rPr>
        <w:t>Abstract.</w:t>
      </w:r>
      <w:r w:rsidRPr="005B78CE">
        <w:rPr>
          <w:lang w:val="en-US"/>
        </w:rPr>
        <w:t xml:space="preserve"> This </w:t>
      </w:r>
      <w:r w:rsidR="006D4654" w:rsidRPr="005B78CE">
        <w:rPr>
          <w:lang w:val="en-US"/>
        </w:rPr>
        <w:t xml:space="preserve">article </w:t>
      </w:r>
      <w:r w:rsidR="00632886" w:rsidRPr="005B78CE">
        <w:rPr>
          <w:lang w:val="en-US"/>
        </w:rPr>
        <w:t>brings the interaction</w:t>
      </w:r>
      <w:r w:rsidR="006D4654" w:rsidRPr="005B78CE">
        <w:rPr>
          <w:lang w:val="en-US"/>
        </w:rPr>
        <w:t xml:space="preserve"> of </w:t>
      </w:r>
      <w:proofErr w:type="spellStart"/>
      <w:r w:rsidR="006D4654" w:rsidRPr="005B78CE">
        <w:rPr>
          <w:lang w:val="en-US"/>
        </w:rPr>
        <w:t>tecnology</w:t>
      </w:r>
      <w:proofErr w:type="spellEnd"/>
      <w:r w:rsidR="00632886" w:rsidRPr="005B78CE">
        <w:rPr>
          <w:lang w:val="en-US"/>
        </w:rPr>
        <w:t xml:space="preserve">, on our case, a web application, aiming to </w:t>
      </w:r>
      <w:proofErr w:type="spellStart"/>
      <w:r w:rsidR="00632886" w:rsidRPr="005B78CE">
        <w:rPr>
          <w:lang w:val="en-US"/>
        </w:rPr>
        <w:t>privide</w:t>
      </w:r>
      <w:proofErr w:type="spellEnd"/>
      <w:r w:rsidR="00632886" w:rsidRPr="005B78CE">
        <w:rPr>
          <w:lang w:val="en-US"/>
        </w:rPr>
        <w:t xml:space="preserve"> a better </w:t>
      </w:r>
      <w:proofErr w:type="spellStart"/>
      <w:r w:rsidR="00632886" w:rsidRPr="005B78CE">
        <w:rPr>
          <w:lang w:val="en-US"/>
        </w:rPr>
        <w:t>comunication</w:t>
      </w:r>
      <w:proofErr w:type="spellEnd"/>
      <w:r w:rsidR="00632886" w:rsidRPr="005B78CE">
        <w:rPr>
          <w:lang w:val="en-US"/>
        </w:rPr>
        <w:t xml:space="preserve"> between the professor and your students</w:t>
      </w:r>
      <w:r w:rsidRPr="005B78CE">
        <w:rPr>
          <w:lang w:val="en-US"/>
        </w:rPr>
        <w:t>.</w:t>
      </w:r>
      <w:r w:rsidR="00632886" w:rsidRPr="005B78CE">
        <w:rPr>
          <w:lang w:val="en-US"/>
        </w:rPr>
        <w:t xml:space="preserve"> We want to bring a new way most interesting to students complete the objectives </w:t>
      </w:r>
      <w:proofErr w:type="spellStart"/>
      <w:r w:rsidR="00632886" w:rsidRPr="005B78CE">
        <w:rPr>
          <w:lang w:val="en-US"/>
        </w:rPr>
        <w:t>gived</w:t>
      </w:r>
      <w:proofErr w:type="spellEnd"/>
      <w:r w:rsidR="00632886" w:rsidRPr="005B78CE">
        <w:rPr>
          <w:lang w:val="en-US"/>
        </w:rPr>
        <w:t xml:space="preserve"> by professor </w:t>
      </w:r>
      <w:r w:rsidR="006D4654" w:rsidRPr="005B78CE">
        <w:rPr>
          <w:lang w:val="en-US"/>
        </w:rPr>
        <w:t>using a role-playing game mechanic within a classroom.</w:t>
      </w:r>
    </w:p>
    <w:p w14:paraId="28E8BE6E" w14:textId="6DCC70AA" w:rsidR="00EC49FE" w:rsidRDefault="00355AF5" w:rsidP="00C839F7">
      <w:pPr>
        <w:pStyle w:val="Abstract"/>
      </w:pPr>
      <w:r w:rsidRPr="00355AF5">
        <w:rPr>
          <w:b/>
        </w:rPr>
        <w:t>Resumo</w:t>
      </w:r>
      <w:r w:rsidR="00EC49FE" w:rsidRPr="00355AF5">
        <w:rPr>
          <w:b/>
        </w:rPr>
        <w:t>.</w:t>
      </w:r>
      <w:r w:rsidR="00EC49FE" w:rsidRPr="00355AF5">
        <w:t xml:space="preserve"> Este </w:t>
      </w:r>
      <w:r w:rsidR="00E719CE" w:rsidRPr="00355AF5">
        <w:t>artigo traz a interação da tecnologia, no nosso caso uma aplicação web,</w:t>
      </w:r>
      <w:r w:rsidR="00632886">
        <w:t xml:space="preserve"> com o objetivo de fornecer uma maior </w:t>
      </w:r>
      <w:r w:rsidR="00632886" w:rsidRPr="00632886">
        <w:t>comunicação</w:t>
      </w:r>
      <w:r w:rsidR="00E719CE" w:rsidRPr="00355AF5">
        <w:t xml:space="preserve"> entre o professor e seus alunos, nosso foco </w:t>
      </w:r>
      <w:r w:rsidR="00632886">
        <w:t>é</w:t>
      </w:r>
      <w:r w:rsidR="00E719CE" w:rsidRPr="00355AF5">
        <w:t xml:space="preserve"> trazer uma forma mais interessante dos alunos cumprirem objetivos dados pelo professor introduzindo um sistema usado em jogos de r</w:t>
      </w:r>
      <w:r w:rsidRPr="00355AF5">
        <w:t>ole-</w:t>
      </w:r>
      <w:proofErr w:type="spellStart"/>
      <w:r w:rsidRPr="00355AF5">
        <w:t>playing</w:t>
      </w:r>
      <w:proofErr w:type="spellEnd"/>
      <w:r w:rsidRPr="00355AF5">
        <w:t xml:space="preserve"> game</w:t>
      </w:r>
      <w:r w:rsidR="00E719CE" w:rsidRPr="00355AF5">
        <w:t xml:space="preserve"> para dentro da sala de aula.</w:t>
      </w:r>
    </w:p>
    <w:p w14:paraId="0FF0AB77" w14:textId="66C1E39B" w:rsidR="005B78CE" w:rsidRPr="00F53FD5" w:rsidRDefault="00F53FD5" w:rsidP="42D68C6F">
      <w:pPr>
        <w:rPr>
          <w:b/>
          <w:sz w:val="28"/>
          <w:szCs w:val="28"/>
          <w:lang w:val="pt-BR"/>
        </w:rPr>
      </w:pPr>
      <w:r w:rsidRPr="00F53FD5">
        <w:rPr>
          <w:b/>
        </w:rPr>
        <w:t xml:space="preserve">1. </w:t>
      </w:r>
      <w:proofErr w:type="spellStart"/>
      <w:r w:rsidRPr="00F53FD5">
        <w:rPr>
          <w:b/>
          <w:sz w:val="26"/>
          <w:szCs w:val="26"/>
        </w:rPr>
        <w:t>Introdução</w:t>
      </w:r>
      <w:proofErr w:type="spellEnd"/>
    </w:p>
    <w:p w14:paraId="5D378295" w14:textId="24428E6A" w:rsidR="008C5D9F" w:rsidRPr="00767479" w:rsidRDefault="008C5D9F" w:rsidP="008C5D9F">
      <w:pPr>
        <w:rPr>
          <w:rFonts w:ascii="Times New Roman" w:hAnsi="Times New Roman"/>
          <w:szCs w:val="24"/>
          <w:lang w:val="pt-BR"/>
        </w:rPr>
      </w:pPr>
      <w:r w:rsidRPr="00767479">
        <w:rPr>
          <w:rFonts w:ascii="Times New Roman" w:hAnsi="Times New Roman"/>
          <w:szCs w:val="24"/>
          <w:lang w:val="pt-BR"/>
        </w:rPr>
        <w:t>O presente projeto tem como objetivo enaltecer o interesse dos alunos para a aula que está sendo ministrada, assim será possível fazer com que os alunos se sintam mais empolgados a absorver o conteúdo de uma forma descontraída.</w:t>
      </w:r>
    </w:p>
    <w:p w14:paraId="18555A11" w14:textId="1288C6E2" w:rsidR="00767479" w:rsidRPr="00767479" w:rsidRDefault="008C5D9F" w:rsidP="008C5D9F">
      <w:pPr>
        <w:rPr>
          <w:rFonts w:ascii="Times New Roman" w:hAnsi="Times New Roman"/>
          <w:b/>
          <w:szCs w:val="24"/>
          <w:lang w:val="pt-BR"/>
        </w:rPr>
      </w:pPr>
      <w:r w:rsidRPr="008C5D9F">
        <w:rPr>
          <w:rFonts w:ascii="Times New Roman" w:hAnsi="Times New Roman"/>
          <w:sz w:val="26"/>
          <w:szCs w:val="26"/>
          <w:lang w:val="pt-BR"/>
        </w:rPr>
        <w:tab/>
      </w:r>
      <w:r w:rsidRPr="00767479">
        <w:rPr>
          <w:rFonts w:ascii="Times New Roman" w:hAnsi="Times New Roman"/>
          <w:szCs w:val="24"/>
          <w:lang w:val="pt-BR"/>
        </w:rPr>
        <w:t xml:space="preserve">Por meio da inserção de jogos, o aluno constrói seu conhecimento de maneira ativa e dinâmica e os envolvidos geralmente ficam mais propícios à ajuda mútua e à análise dos erros e dos acertos, proporcionando uma reflexão mais aprofundada sobre os conceitos que estão sendo absorvidos.  O que proporciona ao professor condições de </w:t>
      </w:r>
      <w:r w:rsidR="00767479" w:rsidRPr="00767479">
        <w:rPr>
          <w:rFonts w:ascii="Times New Roman" w:hAnsi="Times New Roman"/>
          <w:szCs w:val="24"/>
          <w:lang w:val="pt-BR"/>
        </w:rPr>
        <w:t>análise</w:t>
      </w:r>
      <w:r w:rsidRPr="00767479">
        <w:rPr>
          <w:rFonts w:ascii="Times New Roman" w:hAnsi="Times New Roman"/>
          <w:szCs w:val="24"/>
          <w:lang w:val="pt-BR"/>
        </w:rPr>
        <w:t xml:space="preserve"> e de acompanhamento do raciocínio do aluno e de dinamizar a relação entre ensino e aprendizagem, por meio de reflexões sobre as jogadas realizadas. O objetivo geral é </w:t>
      </w:r>
      <w:r w:rsidR="00767479" w:rsidRPr="00767479">
        <w:rPr>
          <w:rFonts w:ascii="Times New Roman" w:hAnsi="Times New Roman"/>
          <w:szCs w:val="24"/>
          <w:lang w:val="pt-BR"/>
        </w:rPr>
        <w:t>de o</w:t>
      </w:r>
      <w:r w:rsidRPr="00767479">
        <w:rPr>
          <w:rFonts w:ascii="Times New Roman" w:hAnsi="Times New Roman"/>
          <w:szCs w:val="24"/>
          <w:lang w:val="pt-BR"/>
        </w:rPr>
        <w:t xml:space="preserve"> docente utilizar os relatórios gerados através da plata</w:t>
      </w:r>
      <w:r w:rsidR="00767479">
        <w:rPr>
          <w:rFonts w:ascii="Times New Roman" w:hAnsi="Times New Roman"/>
          <w:szCs w:val="24"/>
          <w:lang w:val="pt-BR"/>
        </w:rPr>
        <w:t>forma e direcionar seu ensino nas partes com mais dificuldades</w:t>
      </w:r>
      <w:r w:rsidRPr="00767479">
        <w:rPr>
          <w:rFonts w:ascii="Times New Roman" w:hAnsi="Times New Roman"/>
          <w:szCs w:val="24"/>
          <w:lang w:val="pt-BR"/>
        </w:rPr>
        <w:t xml:space="preserve"> dos alunos otimizando assim os </w:t>
      </w:r>
      <w:r w:rsidR="00767479" w:rsidRPr="00767479">
        <w:rPr>
          <w:rFonts w:ascii="Times New Roman" w:hAnsi="Times New Roman"/>
          <w:szCs w:val="24"/>
          <w:lang w:val="pt-BR"/>
        </w:rPr>
        <w:t>estudos.</w:t>
      </w:r>
      <w:r w:rsidRPr="00767479">
        <w:rPr>
          <w:rFonts w:ascii="Times New Roman" w:hAnsi="Times New Roman"/>
          <w:b/>
          <w:szCs w:val="24"/>
          <w:lang w:val="pt-BR"/>
        </w:rPr>
        <w:t xml:space="preserve"> </w:t>
      </w:r>
    </w:p>
    <w:p w14:paraId="1D461F85" w14:textId="1D6CFBFE" w:rsidR="00F53FD5" w:rsidRPr="00F53FD5" w:rsidRDefault="00F53FD5" w:rsidP="008C5D9F">
      <w:pPr>
        <w:rPr>
          <w:rFonts w:ascii="Times New Roman" w:hAnsi="Times New Roman"/>
          <w:b/>
          <w:sz w:val="28"/>
          <w:szCs w:val="28"/>
          <w:lang w:val="pt-BR"/>
        </w:rPr>
      </w:pPr>
      <w:r w:rsidRPr="00F53FD5">
        <w:rPr>
          <w:b/>
        </w:rPr>
        <w:t xml:space="preserve">2. </w:t>
      </w:r>
      <w:proofErr w:type="spellStart"/>
      <w:r w:rsidRPr="00F53FD5">
        <w:rPr>
          <w:b/>
          <w:sz w:val="26"/>
          <w:szCs w:val="26"/>
        </w:rPr>
        <w:t>Justificativa</w:t>
      </w:r>
      <w:proofErr w:type="spellEnd"/>
    </w:p>
    <w:p w14:paraId="08F0E33A" w14:textId="6109E29F" w:rsidR="00783C19" w:rsidRPr="008C5D9F" w:rsidRDefault="00783C19" w:rsidP="00A578C0">
      <w:pPr>
        <w:spacing w:line="259" w:lineRule="auto"/>
        <w:rPr>
          <w:rFonts w:ascii="Times New Roman" w:hAnsi="Times New Roman"/>
          <w:szCs w:val="24"/>
          <w:lang w:val="pt-BR"/>
        </w:rPr>
      </w:pPr>
      <w:commentRangeStart w:id="0"/>
      <w:r w:rsidRPr="008C5D9F">
        <w:rPr>
          <w:rFonts w:ascii="Times New Roman" w:hAnsi="Times New Roman"/>
          <w:szCs w:val="24"/>
          <w:lang w:val="pt-BR"/>
        </w:rPr>
        <w:t>Será discutido quais funções serão atribuídas para cada membro da equipe, em seguida verificar quais as linguagens facilitam o cumprimento do projeto, as funcionalidades do programa, e quais as formas de interação com os usuários. Além de como funcionará toda a aplicação interna desde as telas como também a estrutura interna de todo o código.</w:t>
      </w:r>
    </w:p>
    <w:p w14:paraId="59A79EB7" w14:textId="6A664BF9" w:rsidR="00A578C0" w:rsidRPr="005B78CE" w:rsidRDefault="42D68C6F" w:rsidP="00A578C0">
      <w:pPr>
        <w:spacing w:line="259" w:lineRule="auto"/>
        <w:rPr>
          <w:rFonts w:ascii="Times New Roman" w:hAnsi="Times New Roman"/>
          <w:sz w:val="28"/>
          <w:szCs w:val="28"/>
          <w:lang w:val="pt-BR"/>
        </w:rPr>
      </w:pPr>
      <w:r w:rsidRPr="005B78CE">
        <w:rPr>
          <w:rFonts w:ascii="Times New Roman" w:hAnsi="Times New Roman"/>
          <w:sz w:val="28"/>
          <w:szCs w:val="28"/>
          <w:lang w:val="pt-BR"/>
        </w:rPr>
        <w:t xml:space="preserve"> </w:t>
      </w:r>
      <w:commentRangeEnd w:id="0"/>
      <w:r w:rsidR="007D5EA1">
        <w:rPr>
          <w:rStyle w:val="Refdecomentrio"/>
        </w:rPr>
        <w:commentReference w:id="0"/>
      </w:r>
    </w:p>
    <w:p w14:paraId="7EFE871F" w14:textId="387BD45F" w:rsidR="42D68C6F" w:rsidRPr="005B78CE" w:rsidRDefault="42D68C6F" w:rsidP="00C839F7">
      <w:pPr>
        <w:spacing w:line="259" w:lineRule="auto"/>
        <w:rPr>
          <w:b/>
          <w:lang w:val="pt-BR"/>
        </w:rPr>
      </w:pPr>
      <w:r w:rsidRPr="005B78CE">
        <w:rPr>
          <w:lang w:val="pt-BR"/>
        </w:rPr>
        <w:br/>
      </w:r>
      <w:r w:rsidR="006C6D2D" w:rsidRPr="005B78CE">
        <w:rPr>
          <w:b/>
          <w:lang w:val="pt-BR"/>
        </w:rPr>
        <w:t>Referências</w:t>
      </w:r>
    </w:p>
    <w:p w14:paraId="5741C0C0" w14:textId="4F0BF6BD" w:rsidR="42D68C6F" w:rsidRPr="005B78CE" w:rsidRDefault="42D68C6F" w:rsidP="42D68C6F">
      <w:pPr>
        <w:ind w:left="360"/>
        <w:rPr>
          <w:bCs/>
          <w:lang w:val="pt-BR"/>
        </w:rPr>
      </w:pPr>
      <w:bookmarkStart w:id="1" w:name="_GoBack"/>
      <w:bookmarkEnd w:id="1"/>
    </w:p>
    <w:sectPr w:rsidR="42D68C6F" w:rsidRPr="005B78CE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pe Torres" w:date="2018-09-24T06:28:00Z" w:initials="FT">
    <w:p w14:paraId="7743F148" w14:textId="364DBCBE" w:rsidR="007D5EA1" w:rsidRPr="007D5EA1" w:rsidRDefault="007D5EA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D5EA1">
        <w:rPr>
          <w:lang w:val="pt-BR"/>
        </w:rPr>
        <w:t>O terceiro parágrafo, precisa s</w:t>
      </w:r>
      <w:r>
        <w:rPr>
          <w:lang w:val="pt-BR"/>
        </w:rPr>
        <w:t xml:space="preserve">er restruturado e deve descrever a proposta de solução de vocês.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3F1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313928" w16cid:durableId="1F52FFED"/>
  <w16cid:commentId w16cid:paraId="6D528C3A" w16cid:durableId="1F53009E"/>
  <w16cid:commentId w16cid:paraId="3DE97728" w16cid:durableId="1F5300D8"/>
  <w16cid:commentId w16cid:paraId="5AAFC1B4" w16cid:durableId="1F530165"/>
  <w16cid:commentId w16cid:paraId="15240651" w16cid:durableId="1F5301B9"/>
  <w16cid:commentId w16cid:paraId="7743F148" w16cid:durableId="1F53027D"/>
  <w16cid:commentId w16cid:paraId="463CCA10" w16cid:durableId="1F53002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46D49" w14:textId="77777777" w:rsidR="00616FB8" w:rsidRDefault="00616FB8">
      <w:r>
        <w:separator/>
      </w:r>
    </w:p>
  </w:endnote>
  <w:endnote w:type="continuationSeparator" w:id="0">
    <w:p w14:paraId="1383B969" w14:textId="77777777" w:rsidR="00616FB8" w:rsidRDefault="0061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CFA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D7F4C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0B57" w14:textId="77777777" w:rsidR="00616FB8" w:rsidRDefault="00616FB8">
      <w:r>
        <w:separator/>
      </w:r>
    </w:p>
  </w:footnote>
  <w:footnote w:type="continuationSeparator" w:id="0">
    <w:p w14:paraId="487A87D0" w14:textId="77777777" w:rsidR="00616FB8" w:rsidRDefault="00616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7501D" w14:textId="77777777" w:rsidR="0092301E" w:rsidRDefault="0092301E">
    <w:pPr>
      <w:framePr w:wrap="around" w:vAnchor="text" w:hAnchor="margin" w:xAlign="inside" w:y="1"/>
    </w:pPr>
  </w:p>
  <w:p w14:paraId="5DAB6C7B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72A3D3EC" w14:textId="77777777" w:rsidR="0092301E" w:rsidRPr="005B78CE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B378F" w14:textId="77777777" w:rsidR="0092301E" w:rsidRDefault="0092301E">
    <w:pPr>
      <w:framePr w:wrap="around" w:vAnchor="text" w:hAnchor="margin" w:xAlign="inside" w:y="1"/>
    </w:pPr>
  </w:p>
  <w:p w14:paraId="6A05A809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339"/>
    <w:multiLevelType w:val="hybridMultilevel"/>
    <w:tmpl w:val="4F087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1"/>
  </w:num>
  <w:num w:numId="6">
    <w:abstractNumId w:val="19"/>
  </w:num>
  <w:num w:numId="7">
    <w:abstractNumId w:val="14"/>
  </w:num>
  <w:num w:numId="8">
    <w:abstractNumId w:val="1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pe Torres">
    <w15:presenceInfo w15:providerId="Windows Live" w15:userId="02984d4d20bc29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NTEyNDUwNzS1NDFV0lEKTi0uzszPAykwrAUAsoqgBSwAAAA="/>
  </w:docVars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13DA5"/>
    <w:rsid w:val="00355AF5"/>
    <w:rsid w:val="0039084B"/>
    <w:rsid w:val="003C25DE"/>
    <w:rsid w:val="003C5D8E"/>
    <w:rsid w:val="003F4556"/>
    <w:rsid w:val="00401CE9"/>
    <w:rsid w:val="004023B2"/>
    <w:rsid w:val="00442B56"/>
    <w:rsid w:val="004A4FEF"/>
    <w:rsid w:val="00556B9F"/>
    <w:rsid w:val="005B78CE"/>
    <w:rsid w:val="00603861"/>
    <w:rsid w:val="00616547"/>
    <w:rsid w:val="00616FB8"/>
    <w:rsid w:val="00632886"/>
    <w:rsid w:val="00676E05"/>
    <w:rsid w:val="0068092C"/>
    <w:rsid w:val="006C6D2D"/>
    <w:rsid w:val="006D4654"/>
    <w:rsid w:val="0070787F"/>
    <w:rsid w:val="00767479"/>
    <w:rsid w:val="00783C19"/>
    <w:rsid w:val="007C4987"/>
    <w:rsid w:val="007D5EA1"/>
    <w:rsid w:val="00892EFF"/>
    <w:rsid w:val="008B1055"/>
    <w:rsid w:val="008C5D9F"/>
    <w:rsid w:val="0092301E"/>
    <w:rsid w:val="009322E4"/>
    <w:rsid w:val="00977226"/>
    <w:rsid w:val="009C66C4"/>
    <w:rsid w:val="00A578C0"/>
    <w:rsid w:val="00B06EFE"/>
    <w:rsid w:val="00B16E1E"/>
    <w:rsid w:val="00B36533"/>
    <w:rsid w:val="00BC3338"/>
    <w:rsid w:val="00C3594B"/>
    <w:rsid w:val="00C66FED"/>
    <w:rsid w:val="00C839F7"/>
    <w:rsid w:val="00CC071E"/>
    <w:rsid w:val="00D03B12"/>
    <w:rsid w:val="00D3780A"/>
    <w:rsid w:val="00E719CE"/>
    <w:rsid w:val="00E72EB3"/>
    <w:rsid w:val="00EC3151"/>
    <w:rsid w:val="00EC49FE"/>
    <w:rsid w:val="00EE70EF"/>
    <w:rsid w:val="00EF68AF"/>
    <w:rsid w:val="00F53FD5"/>
    <w:rsid w:val="00F966A4"/>
    <w:rsid w:val="00FC4CC4"/>
    <w:rsid w:val="00FF1B4C"/>
    <w:rsid w:val="42D6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BEDB1"/>
  <w15:chartTrackingRefBased/>
  <w15:docId w15:val="{B3FC727B-DB1D-429D-816A-1CAA8F5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basedOn w:val="Fontepargpadro"/>
    <w:rsid w:val="005B78C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8C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8CE"/>
    <w:rPr>
      <w:rFonts w:ascii="Times" w:hAnsi="Times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8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8CE"/>
    <w:rPr>
      <w:rFonts w:ascii="Times" w:hAnsi="Times"/>
      <w:b/>
      <w:bCs/>
      <w:lang w:val="en-US" w:eastAsia="pt-BR"/>
    </w:rPr>
  </w:style>
  <w:style w:type="paragraph" w:styleId="Textodebalo">
    <w:name w:val="Balloon Text"/>
    <w:basedOn w:val="Normal"/>
    <w:link w:val="TextodebaloChar"/>
    <w:rsid w:val="005B78C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B78CE"/>
    <w:rPr>
      <w:rFonts w:ascii="Segoe UI" w:hAnsi="Segoe UI" w:cs="Segoe UI"/>
      <w:sz w:val="18"/>
      <w:szCs w:val="18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2C27-20FB-4D88-B6AA-409F5F4B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95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DANILO OLIVERA DE BRITO</cp:lastModifiedBy>
  <cp:revision>5</cp:revision>
  <cp:lastPrinted>2005-03-16T23:14:00Z</cp:lastPrinted>
  <dcterms:created xsi:type="dcterms:W3CDTF">2018-09-03T13:58:00Z</dcterms:created>
  <dcterms:modified xsi:type="dcterms:W3CDTF">2018-10-01T15:07:00Z</dcterms:modified>
</cp:coreProperties>
</file>